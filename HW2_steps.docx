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86425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Step 1: Compute the positive label condition:  P(L+|Φ₀:v) = P(Φ₀: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v|L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+)P(L+)/P(Φ₀:v₁)</w:t>
      </w:r>
    </w:p>
    <w:p w14:paraId="5486BA8E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4FAFAEA1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```</w:t>
      </w:r>
    </w:p>
    <w:p w14:paraId="21CB368C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    def 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prob_pos_given_features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(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x_train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, 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y_train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):</w:t>
      </w:r>
    </w:p>
    <w:p w14:paraId="0BF86D75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        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log_probs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= 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np.array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([0] * 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x_train.shape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[1])</w:t>
      </w:r>
    </w:p>
    <w:p w14:paraId="548BD7C0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3E0CE13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        #YOUR CODE HERE</w:t>
      </w:r>
    </w:p>
    <w:p w14:paraId="324E62E7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        raise 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NotImplementedError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()</w:t>
      </w:r>
    </w:p>
    <w:p w14:paraId="04351402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034D4D46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        return 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log_probs</w:t>
      </w:r>
      <w:proofErr w:type="spellEnd"/>
    </w:p>
    <w:p w14:paraId="479A20EA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```</w:t>
      </w:r>
    </w:p>
    <w:p w14:paraId="7EED8A79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79E63026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Function goal: calculate the posterior probability at the feature-level</w:t>
      </w:r>
    </w:p>
    <w:p w14:paraId="0ED22D1A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3018E556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1. Count the number of positive instances for each feature.</w:t>
      </w:r>
    </w:p>
    <w:p w14:paraId="4622D222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40E43D8A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2. Calculate the likelihood probability P(phi_0 | L_+), P(phi_1 | L_+), ..., P(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phi_v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| L_+).</w:t>
      </w:r>
    </w:p>
    <w:p w14:paraId="0F19B326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7FA6E60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3. Calculate the prior P(L_+).</w:t>
      </w:r>
    </w:p>
    <w:p w14:paraId="0D695436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1CD04E59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4. Calculate the evidence P(phi_0:v).</w:t>
      </w:r>
    </w:p>
    <w:p w14:paraId="7E5A5EAE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BEF3BCF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5. Calculate the posterior probability P(L_+ | phi_0), P(L_+ | phi_1), P(L_+ | </w:t>
      </w:r>
      <w:proofErr w:type="spellStart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phi_n</w:t>
      </w:r>
      <w:proofErr w:type="spellEnd"/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).</w:t>
      </w:r>
    </w:p>
    <w:p w14:paraId="53D6651E" w14:textId="77777777" w:rsidR="00F8599B" w:rsidRP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5601809F" w14:textId="62F1FF8C" w:rsidR="00EA2ED9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F8599B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6. All the probabilities are in log scale, and operations are vectorized.  </w:t>
      </w:r>
    </w:p>
    <w:p w14:paraId="1289C2B0" w14:textId="77777777" w:rsidR="00F8599B" w:rsidRDefault="00F8599B" w:rsidP="00F8599B">
      <w:pP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2879C9B5" w14:textId="77777777" w:rsidR="00F8599B" w:rsidRPr="00F8599B" w:rsidRDefault="00F8599B" w:rsidP="00F8599B">
      <w:pPr>
        <w:spacing w:after="24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Absolutely! Here's the text from the image:</w:t>
      </w:r>
    </w:p>
    <w:p w14:paraId="633BF6B9" w14:textId="77777777" w:rsidR="00F8599B" w:rsidRPr="00F8599B" w:rsidRDefault="00F8599B" w:rsidP="00F8599B">
      <w:pPr>
        <w:spacing w:after="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Naive Bayes</w:t>
      </w:r>
    </w:p>
    <w:p w14:paraId="0E750C79" w14:textId="77777777" w:rsidR="00F8599B" w:rsidRPr="00F8599B" w:rsidRDefault="00F8599B" w:rsidP="00F8599B">
      <w:pPr>
        <w:spacing w:before="240" w:after="24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Step 2: Compute the negative label condition: P(L_|Φ₀:v) = P(Φ₀:</w:t>
      </w:r>
      <w:proofErr w:type="spellStart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v|L</w:t>
      </w:r>
      <w:proofErr w:type="spellEnd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_)P(L_)/P(Φ₀:v₁)</w:t>
      </w:r>
    </w:p>
    <w:p w14:paraId="3B6C3BB3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def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prob_neg_given_features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x_train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y_train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</w:t>
      </w:r>
    </w:p>
    <w:p w14:paraId="423B0F47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log_probs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np.array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([0] *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x_train.shape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[1])</w:t>
      </w:r>
    </w:p>
    <w:p w14:paraId="6EC5FB0B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C3CD68C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#YOUR CODE HERE</w:t>
      </w:r>
    </w:p>
    <w:p w14:paraId="04FF94F3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raise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NotImplementedError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</w:p>
    <w:p w14:paraId="5C01EAD1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09A4B23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return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log_probs</w:t>
      </w:r>
      <w:proofErr w:type="spellEnd"/>
    </w:p>
    <w:p w14:paraId="4A41572E" w14:textId="77777777" w:rsidR="00F8599B" w:rsidRPr="00F8599B" w:rsidRDefault="00F8599B" w:rsidP="00F8599B">
      <w:pPr>
        <w:spacing w:before="240"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 goal: calculate the posterior probability at the feature-level</w:t>
      </w:r>
    </w:p>
    <w:p w14:paraId="47BA54E7" w14:textId="77777777" w:rsidR="00F8599B" w:rsidRPr="00F8599B" w:rsidRDefault="00F8599B" w:rsidP="00F8599B">
      <w:pPr>
        <w:numPr>
          <w:ilvl w:val="0"/>
          <w:numId w:val="2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Count the number of negative instances for each feature.</w:t>
      </w:r>
    </w:p>
    <w:p w14:paraId="52580FE9" w14:textId="77777777" w:rsidR="00F8599B" w:rsidRPr="00F8599B" w:rsidRDefault="00F8599B" w:rsidP="00F8599B">
      <w:pPr>
        <w:numPr>
          <w:ilvl w:val="0"/>
          <w:numId w:val="2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Calculate the likelihood probability P(phi_0 | L_-), P(phi_1 | L_-), ..., P(</w:t>
      </w:r>
      <w:proofErr w:type="spellStart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phi_v</w:t>
      </w:r>
      <w:proofErr w:type="spellEnd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| L_-).</w:t>
      </w:r>
    </w:p>
    <w:p w14:paraId="1767505D" w14:textId="77777777" w:rsidR="00F8599B" w:rsidRPr="00F8599B" w:rsidRDefault="00F8599B" w:rsidP="00F8599B">
      <w:pPr>
        <w:numPr>
          <w:ilvl w:val="0"/>
          <w:numId w:val="2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Calculate the prior P(L_-).</w:t>
      </w:r>
    </w:p>
    <w:p w14:paraId="7182B6C8" w14:textId="77777777" w:rsidR="00F8599B" w:rsidRPr="00F8599B" w:rsidRDefault="00F8599B" w:rsidP="00F8599B">
      <w:pPr>
        <w:numPr>
          <w:ilvl w:val="0"/>
          <w:numId w:val="2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Calculate the evidence P(phi_0:v).</w:t>
      </w:r>
    </w:p>
    <w:p w14:paraId="3EAAFCEF" w14:textId="77777777" w:rsidR="00F8599B" w:rsidRPr="00F8599B" w:rsidRDefault="00F8599B" w:rsidP="00F8599B">
      <w:pPr>
        <w:numPr>
          <w:ilvl w:val="0"/>
          <w:numId w:val="2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Calculate the posterior probability P(L_- | phi_0), P(L_- | phi_1), P(L_- | </w:t>
      </w:r>
      <w:proofErr w:type="spellStart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phi_n</w:t>
      </w:r>
      <w:proofErr w:type="spellEnd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40B6346A" w14:textId="77777777" w:rsidR="00F8599B" w:rsidRPr="00F8599B" w:rsidRDefault="00F8599B" w:rsidP="00F8599B">
      <w:pPr>
        <w:numPr>
          <w:ilvl w:val="0"/>
          <w:numId w:val="2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All the probabilities are in log scale, and operations are vectorized.</w:t>
      </w:r>
    </w:p>
    <w:p w14:paraId="48D6C6E6" w14:textId="77777777" w:rsidR="00F8599B" w:rsidRDefault="00F8599B" w:rsidP="00F8599B"/>
    <w:p w14:paraId="64C49EAF" w14:textId="77777777" w:rsidR="00F8599B" w:rsidRPr="00F8599B" w:rsidRDefault="00F8599B" w:rsidP="00F8599B">
      <w:pPr>
        <w:spacing w:after="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Naive Bayes</w:t>
      </w:r>
    </w:p>
    <w:p w14:paraId="660886C0" w14:textId="77777777" w:rsidR="00F8599B" w:rsidRPr="00F8599B" w:rsidRDefault="00F8599B" w:rsidP="00F8599B">
      <w:pPr>
        <w:spacing w:after="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Step 3: Make a label prediction. Subtract (in log scale) the positive from the negative. If the result is greater than zero then it is a prediction of + label.</w:t>
      </w:r>
      <w:r w:rsidRPr="00F8599B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70265228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def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naive_bayes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(x,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pos_probs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neg_probs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</w:t>
      </w:r>
    </w:p>
    <w:p w14:paraId="092AC3A4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label = 0</w:t>
      </w:r>
    </w:p>
    <w:p w14:paraId="48A02ED6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431B3CA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#YOUR CODE HERE</w:t>
      </w:r>
    </w:p>
    <w:p w14:paraId="41CB2360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raise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NotImplementedError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</w:p>
    <w:p w14:paraId="2918EF4C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CA0ECC8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return label</w:t>
      </w:r>
    </w:p>
    <w:p w14:paraId="04A89B03" w14:textId="77777777" w:rsidR="00F8599B" w:rsidRPr="00F8599B" w:rsidRDefault="00F8599B" w:rsidP="00F8599B">
      <w:pPr>
        <w:spacing w:before="240"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 goal: predict the label (positive/negative) for each input x</w:t>
      </w:r>
    </w:p>
    <w:p w14:paraId="534F7A36" w14:textId="77777777" w:rsidR="00F8599B" w:rsidRPr="00F8599B" w:rsidRDefault="00F8599B" w:rsidP="00F8599B">
      <w:pPr>
        <w:numPr>
          <w:ilvl w:val="0"/>
          <w:numId w:val="3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Calculate the posterior probability for positive label P(L_+ | phi_0:v)</w:t>
      </w:r>
    </w:p>
    <w:p w14:paraId="2B104555" w14:textId="77777777" w:rsidR="00F8599B" w:rsidRPr="00F8599B" w:rsidRDefault="00F8599B" w:rsidP="00F8599B">
      <w:pPr>
        <w:numPr>
          <w:ilvl w:val="0"/>
          <w:numId w:val="3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Calculate the posterior probability for negative label P(L_- | phi_0:v)</w:t>
      </w:r>
    </w:p>
    <w:p w14:paraId="2A408DF2" w14:textId="77777777" w:rsidR="00F8599B" w:rsidRPr="00F8599B" w:rsidRDefault="00F8599B" w:rsidP="00F8599B">
      <w:pPr>
        <w:numPr>
          <w:ilvl w:val="0"/>
          <w:numId w:val="3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Compare two probabilities and predict the label</w:t>
      </w:r>
    </w:p>
    <w:p w14:paraId="09923C02" w14:textId="77777777" w:rsidR="00F8599B" w:rsidRPr="00F8599B" w:rsidRDefault="00F8599B" w:rsidP="00F8599B">
      <w:pPr>
        <w:numPr>
          <w:ilvl w:val="0"/>
          <w:numId w:val="3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All the probabilities are in log scale, and operations are vectorized</w:t>
      </w:r>
    </w:p>
    <w:p w14:paraId="4A14C9F4" w14:textId="77777777" w:rsidR="00F8599B" w:rsidRPr="00F8599B" w:rsidRDefault="00F8599B" w:rsidP="00F8599B">
      <w:pPr>
        <w:numPr>
          <w:ilvl w:val="0"/>
          <w:numId w:val="3"/>
        </w:numPr>
        <w:spacing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 the feature-level posterior probabilities calculated in previous functions</w:t>
      </w:r>
    </w:p>
    <w:p w14:paraId="25440E57" w14:textId="77777777" w:rsidR="00F8599B" w:rsidRDefault="00F8599B" w:rsidP="00F8599B"/>
    <w:p w14:paraId="3AD7A4A9" w14:textId="77777777" w:rsidR="00F8599B" w:rsidRDefault="00F8599B" w:rsidP="00F8599B"/>
    <w:p w14:paraId="6508F7D9" w14:textId="77777777" w:rsidR="00F8599B" w:rsidRDefault="00F8599B" w:rsidP="00F8599B"/>
    <w:p w14:paraId="49BC6F39" w14:textId="77777777" w:rsidR="00F8599B" w:rsidRPr="00F8599B" w:rsidRDefault="00F8599B" w:rsidP="00F8599B">
      <w:pPr>
        <w:spacing w:after="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Logistic Regression - Part 1</w:t>
      </w:r>
    </w:p>
    <w:p w14:paraId="5D03AEC7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#Defining neural network structure</w:t>
      </w:r>
    </w:p>
    <w:p w14:paraId="7154F6A9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class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BowClassifier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nn.Module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): #inheriting from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nn.Module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!</w:t>
      </w:r>
    </w:p>
    <w:p w14:paraId="6387A096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528899C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 def __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init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__(self,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num_labels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vocab_size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</w:t>
      </w:r>
    </w:p>
    <w:p w14:paraId="5F340DD2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 super(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BowClassifier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self).__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init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__()</w:t>
      </w:r>
    </w:p>
    <w:p w14:paraId="6B031D8F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191E2D8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 raise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NotImplementedError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             #YOUR CODE HERE</w:t>
      </w:r>
    </w:p>
    <w:p w14:paraId="04B867E4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1764D34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 def forward(self,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bow_vec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</w:t>
      </w:r>
    </w:p>
    <w:p w14:paraId="227C8049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 #YOUR CODE HERE</w:t>
      </w:r>
    </w:p>
    <w:p w14:paraId="1D52336F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8BE4AA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 raise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NotImplementedError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</w:p>
    <w:p w14:paraId="12D04892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 return out</w:t>
      </w:r>
    </w:p>
    <w:p w14:paraId="5B7CB16D" w14:textId="77777777" w:rsidR="00F8599B" w:rsidRPr="00F8599B" w:rsidRDefault="00F8599B" w:rsidP="00F8599B">
      <w:pPr>
        <w:spacing w:after="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 goal (</w:t>
      </w:r>
      <w:proofErr w:type="spellStart"/>
      <w:r w:rsidRPr="00F8599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init</w:t>
      </w:r>
      <w:proofErr w:type="spellEnd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): initialize the parameters, used in neural network</w:t>
      </w:r>
    </w:p>
    <w:p w14:paraId="59AF78C4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1. Initialize the linear layer (be careful about the size)</w:t>
      </w:r>
    </w:p>
    <w:p w14:paraId="3BB8CCB2" w14:textId="77777777" w:rsidR="00F8599B" w:rsidRPr="00F8599B" w:rsidRDefault="00F8599B" w:rsidP="00F8599B">
      <w:pPr>
        <w:spacing w:before="240" w:after="24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 goal (forward): produce the probability of the input example being positive</w:t>
      </w:r>
    </w:p>
    <w:p w14:paraId="3B91AC2B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1. Apply linear and necessary non-linear layers</w:t>
      </w:r>
    </w:p>
    <w:p w14:paraId="5D5B9CA9" w14:textId="77777777" w:rsidR="00F8599B" w:rsidRDefault="00F8599B" w:rsidP="00F8599B"/>
    <w:p w14:paraId="60822E4F" w14:textId="34C2A9FC" w:rsidR="00F8599B" w:rsidRPr="00F8599B" w:rsidRDefault="00F8599B" w:rsidP="00F8599B">
      <w:pPr>
        <w:spacing w:after="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Logistic Regression - Part </w:t>
      </w:r>
      <w:r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</w:t>
      </w:r>
    </w:p>
    <w:p w14:paraId="7D3779A4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def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get_batch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batch_size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x_data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y_data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</w:t>
      </w:r>
    </w:p>
    <w:p w14:paraId="54428CD3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#Make some empty tensors</w:t>
      </w:r>
    </w:p>
    <w:p w14:paraId="18216B6C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x =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torch.zeros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([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batch_size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x_data.shape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[1]])</w:t>
      </w:r>
    </w:p>
    <w:p w14:paraId="5522CFDF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     y =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torch.zeros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((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batch_size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1])</w:t>
      </w:r>
    </w:p>
    <w:p w14:paraId="338D7C59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5E8301B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#YOUR CODE HERE</w:t>
      </w:r>
    </w:p>
    <w:p w14:paraId="478A6A7A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raise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NotImplementedError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</w:p>
    <w:p w14:paraId="2423AF07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7FE57D1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return x, y</w:t>
      </w:r>
    </w:p>
    <w:p w14:paraId="437BB036" w14:textId="77777777" w:rsidR="00F8599B" w:rsidRPr="00F8599B" w:rsidRDefault="00F8599B" w:rsidP="00F8599B">
      <w:pPr>
        <w:spacing w:before="240"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 goal: prepare input x and y for batch compute</w:t>
      </w:r>
    </w:p>
    <w:p w14:paraId="7B23E5CC" w14:textId="77777777" w:rsidR="00F8599B" w:rsidRPr="00F8599B" w:rsidRDefault="00F8599B" w:rsidP="00F8599B">
      <w:pPr>
        <w:numPr>
          <w:ilvl w:val="0"/>
          <w:numId w:val="4"/>
        </w:numPr>
        <w:spacing w:before="120"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Slice the x and y</w:t>
      </w:r>
    </w:p>
    <w:p w14:paraId="2B33CFAD" w14:textId="77777777" w:rsidR="00F8599B" w:rsidRPr="00F8599B" w:rsidRDefault="00F8599B" w:rsidP="00F8599B">
      <w:pPr>
        <w:numPr>
          <w:ilvl w:val="0"/>
          <w:numId w:val="4"/>
        </w:numPr>
        <w:spacing w:before="120"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Make sure the output shapes are correct (x: batch x vocab, y: batch)</w:t>
      </w:r>
    </w:p>
    <w:p w14:paraId="7DB2F064" w14:textId="77777777" w:rsidR="00F8599B" w:rsidRPr="00F8599B" w:rsidRDefault="00F8599B" w:rsidP="00F8599B">
      <w:pPr>
        <w:numPr>
          <w:ilvl w:val="0"/>
          <w:numId w:val="4"/>
        </w:numPr>
        <w:spacing w:before="120" w:after="12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Make sure output x and y are </w:t>
      </w:r>
      <w:proofErr w:type="spellStart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torch.float</w:t>
      </w:r>
      <w:proofErr w:type="spellEnd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tensors</w:t>
      </w:r>
    </w:p>
    <w:p w14:paraId="379CA1D7" w14:textId="77777777" w:rsidR="00F8599B" w:rsidRDefault="00F8599B" w:rsidP="00F8599B"/>
    <w:p w14:paraId="08236587" w14:textId="77777777" w:rsidR="00F8599B" w:rsidRPr="00F8599B" w:rsidRDefault="00F8599B" w:rsidP="00F8599B">
      <w:pPr>
        <w:spacing w:after="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Multinomial Regression</w:t>
      </w:r>
    </w:p>
    <w:p w14:paraId="50FAA669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#Defining neural network structure</w:t>
      </w:r>
    </w:p>
    <w:p w14:paraId="3ACEF717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class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MultinomialBowClassifier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nn.Module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): #inheriting from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nn.Module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!</w:t>
      </w:r>
    </w:p>
    <w:p w14:paraId="30EA0B3E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DBE13DB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def __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init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__(self,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max_word_len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embedding_dim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num_labels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):</w:t>
      </w:r>
    </w:p>
    <w:p w14:paraId="200C733B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super(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MultinomialBowClassifier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self).__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init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__()</w:t>
      </w:r>
    </w:p>
    <w:p w14:paraId="18AD5A87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D76BA72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self.max_word_len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max_word_len</w:t>
      </w:r>
      <w:proofErr w:type="spellEnd"/>
    </w:p>
    <w:p w14:paraId="5EDB733D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self.embedding_dim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embedding_dim</w:t>
      </w:r>
      <w:proofErr w:type="spellEnd"/>
    </w:p>
    <w:p w14:paraId="23E0E479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self.num_labels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num_labels</w:t>
      </w:r>
      <w:proofErr w:type="spellEnd"/>
    </w:p>
    <w:p w14:paraId="05A9AC5C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945F3F3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#YOUR CODE HERE</w:t>
      </w:r>
    </w:p>
    <w:p w14:paraId="6BACA9C2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raise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NotImplementedError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</w:p>
    <w:p w14:paraId="59F97AAD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2E41AC9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def forward(self, x):</w:t>
      </w:r>
    </w:p>
    <w:p w14:paraId="13E465FE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out = None</w:t>
      </w:r>
    </w:p>
    <w:p w14:paraId="3C297400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D53FCB8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#YOUR CODE HERE</w:t>
      </w:r>
    </w:p>
    <w:p w14:paraId="3A12D4B8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                            raise </w:t>
      </w:r>
      <w:proofErr w:type="spellStart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NotImplementedError</w:t>
      </w:r>
      <w:proofErr w:type="spellEnd"/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</w:p>
    <w:p w14:paraId="7F776152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1DD75C3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                                           return out</w:t>
      </w:r>
    </w:p>
    <w:p w14:paraId="47FB6DC4" w14:textId="77777777" w:rsidR="00F8599B" w:rsidRPr="00F8599B" w:rsidRDefault="00F8599B" w:rsidP="00F8599B">
      <w:pPr>
        <w:spacing w:after="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 goal (</w:t>
      </w:r>
      <w:proofErr w:type="spellStart"/>
      <w:r w:rsidRPr="00F8599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init</w:t>
      </w:r>
      <w:proofErr w:type="spellEnd"/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): initialize the parameters, used in neural network</w:t>
      </w:r>
    </w:p>
    <w:p w14:paraId="13AECD53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1. Initialize the linear, non-linear, or dropout layers you will use</w:t>
      </w:r>
    </w:p>
    <w:p w14:paraId="3407A9D1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50A8767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2. We allow more than 1 linear layer</w:t>
      </w:r>
    </w:p>
    <w:p w14:paraId="1FF9310B" w14:textId="77777777" w:rsidR="00F8599B" w:rsidRPr="00F8599B" w:rsidRDefault="00F8599B" w:rsidP="00F8599B">
      <w:pPr>
        <w:spacing w:before="240" w:after="240" w:line="420" w:lineRule="atLeast"/>
        <w:jc w:val="lef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8599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 goal (forward): produce the probabilities of the input example with diff. labels</w:t>
      </w:r>
    </w:p>
    <w:p w14:paraId="35DB366F" w14:textId="77777777" w:rsidR="00F8599B" w:rsidRPr="00F8599B" w:rsidRDefault="00F8599B" w:rsidP="00F85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lef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8599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         1. Chain all the used layers together</w:t>
      </w:r>
    </w:p>
    <w:p w14:paraId="15699D0C" w14:textId="77777777" w:rsidR="00F8599B" w:rsidRDefault="00F8599B" w:rsidP="00F8599B"/>
    <w:p w14:paraId="44BC375B" w14:textId="77777777" w:rsidR="00F8599B" w:rsidRDefault="00F8599B" w:rsidP="00F8599B"/>
    <w:sectPr w:rsidR="00F8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60150"/>
    <w:multiLevelType w:val="multilevel"/>
    <w:tmpl w:val="059E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44EE1"/>
    <w:multiLevelType w:val="multilevel"/>
    <w:tmpl w:val="A540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61456"/>
    <w:multiLevelType w:val="multilevel"/>
    <w:tmpl w:val="CED6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8329C"/>
    <w:multiLevelType w:val="multilevel"/>
    <w:tmpl w:val="7770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484917">
    <w:abstractNumId w:val="1"/>
  </w:num>
  <w:num w:numId="2" w16cid:durableId="925769160">
    <w:abstractNumId w:val="0"/>
  </w:num>
  <w:num w:numId="3" w16cid:durableId="839737945">
    <w:abstractNumId w:val="2"/>
  </w:num>
  <w:num w:numId="4" w16cid:durableId="894391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5"/>
    <w:rsid w:val="0000644B"/>
    <w:rsid w:val="00177445"/>
    <w:rsid w:val="001B2764"/>
    <w:rsid w:val="00230EDC"/>
    <w:rsid w:val="0024114B"/>
    <w:rsid w:val="003061A9"/>
    <w:rsid w:val="00331268"/>
    <w:rsid w:val="00505012"/>
    <w:rsid w:val="00554551"/>
    <w:rsid w:val="006F6EFD"/>
    <w:rsid w:val="00746459"/>
    <w:rsid w:val="00791295"/>
    <w:rsid w:val="008A01CD"/>
    <w:rsid w:val="008D65F7"/>
    <w:rsid w:val="008D698A"/>
    <w:rsid w:val="00A720D3"/>
    <w:rsid w:val="00AB61AC"/>
    <w:rsid w:val="00C36678"/>
    <w:rsid w:val="00C601F1"/>
    <w:rsid w:val="00D57245"/>
    <w:rsid w:val="00DB1702"/>
    <w:rsid w:val="00E60026"/>
    <w:rsid w:val="00E72B32"/>
    <w:rsid w:val="00E9657C"/>
    <w:rsid w:val="00EA2ED9"/>
    <w:rsid w:val="00EB44B6"/>
    <w:rsid w:val="00EE0998"/>
    <w:rsid w:val="00EF5E7C"/>
    <w:rsid w:val="00F405C7"/>
    <w:rsid w:val="00F8599B"/>
    <w:rsid w:val="00FE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09606"/>
  <w15:chartTrackingRefBased/>
  <w15:docId w15:val="{FDA7D654-B397-0B4E-A145-36169991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70" w:line="3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2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2024-10-20T13:52:00Z</dcterms:created>
  <dcterms:modified xsi:type="dcterms:W3CDTF">2025-02-10T16:15:00Z</dcterms:modified>
</cp:coreProperties>
</file>